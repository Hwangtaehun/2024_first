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3007" w14:textId="77777777"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B83AC9" wp14:editId="5CB41D4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D62C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3AC9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" fillcolor="white [3212]" stroked="f" strokeweight="2pt">
                <v:textbox>
                  <w:txbxContent>
                    <w:p w14:paraId="05DFD62C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04D48BC9" wp14:editId="690340B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5"/>
      </w:tblGrid>
      <w:tr w:rsidR="00D077E9" w:rsidRPr="00240586" w14:paraId="6778B9DF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8745E7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3CD663C7" wp14:editId="661A75BB">
                      <wp:extent cx="3585172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5172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1CCAA4" w14:textId="09BB2717" w:rsidR="00D077E9" w:rsidRPr="00D86945" w:rsidRDefault="002A4CBE" w:rsidP="00C9360B">
                                  <w:pPr>
                                    <w:pStyle w:val="a7"/>
                                    <w:spacing w:after="0" w:line="204" w:lineRule="auto"/>
                                    <w:rPr>
                                      <w:rFonts w:hint="eastAsia"/>
                                    </w:rPr>
                                  </w:pPr>
                                  <w:r w:rsidRPr="002A4CBE">
                                    <w:rPr>
                                      <w:lang w:val="ko-KR" w:bidi="ko-KR"/>
                                    </w:rPr>
                                    <w:t>Game Engine Architecture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D663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82.3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" filled="f" stroked="f" strokeweight=".5pt">
                      <v:textbox>
                        <w:txbxContent>
                          <w:p w14:paraId="601CCAA4" w14:textId="09BB2717" w:rsidR="00D077E9" w:rsidRPr="00D86945" w:rsidRDefault="002A4CBE" w:rsidP="00C9360B">
                            <w:pPr>
                              <w:pStyle w:val="a7"/>
                              <w:spacing w:after="0" w:line="204" w:lineRule="auto"/>
                              <w:rPr>
                                <w:rFonts w:hint="eastAsia"/>
                              </w:rPr>
                            </w:pPr>
                            <w:r w:rsidRPr="002A4CBE">
                              <w:rPr>
                                <w:lang w:val="ko-KR" w:bidi="ko-KR"/>
                              </w:rPr>
                              <w:t>Game Engine Architecture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4915BB9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37CFDDA9" wp14:editId="3C777DBA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5C1FEA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419A2D87" w14:textId="77777777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7F8EE8" w14:textId="7777777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2864897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1A80B9E00F2440429E03E3DD95D15D95"/>
              </w:placeholder>
              <w15:appearance w15:val="hidden"/>
            </w:sdtPr>
            <w:sdtEndPr/>
            <w:sdtContent>
              <w:p w14:paraId="52D16650" w14:textId="65E69F54" w:rsidR="00D077E9" w:rsidRPr="00240586" w:rsidRDefault="00C9360B" w:rsidP="00AB02A7"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2A4CBE">
                  <w:rPr>
                    <w:rStyle w:val="Char1"/>
                    <w:b w:val="0"/>
                    <w:noProof/>
                    <w:lang w:val="ko-KR" w:bidi="ko-KR"/>
                  </w:rPr>
                  <w:t>3월 20일</w: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p>
            </w:sdtContent>
          </w:sdt>
          <w:p w14:paraId="464EF5D6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4F1F2089" wp14:editId="78300B0C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BF35D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E39E65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E474C88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04FF9F0" w14:textId="4584C807" w:rsidR="00D077E9" w:rsidRPr="00240586" w:rsidRDefault="00C84A9E" w:rsidP="00AB02A7">
            <w:sdt>
              <w:sdtPr>
                <w:rPr>
                  <w:rFonts w:hint="eastAsia"/>
                </w:rPr>
                <w:id w:val="-1740469667"/>
                <w:placeholder>
                  <w:docPart w:val="679B5E1AFB4D433D813A957375B55B29"/>
                </w:placeholder>
                <w15:appearance w15:val="hidden"/>
              </w:sdtPr>
              <w:sdtEndPr/>
              <w:sdtContent>
                <w:r w:rsidR="002A4CBE">
                  <w:rPr>
                    <w:rFonts w:hint="eastAsia"/>
                  </w:rPr>
                  <w:t>학번: C077044</w:t>
                </w:r>
              </w:sdtContent>
            </w:sdt>
          </w:p>
          <w:p w14:paraId="573441D4" w14:textId="73E765A8" w:rsidR="00D077E9" w:rsidRPr="00240586" w:rsidRDefault="00D077E9" w:rsidP="00AB02A7">
            <w:r w:rsidRPr="00240586">
              <w:rPr>
                <w:rFonts w:hint="eastAsia"/>
                <w:lang w:val="ko-KR" w:bidi="ko-KR"/>
              </w:rPr>
              <w:t xml:space="preserve">작성자: </w:t>
            </w:r>
            <w:sdt>
              <w:sdtPr>
                <w:rPr>
                  <w:rFonts w:hint="eastAsia"/>
                </w:rPr>
                <w:alias w:val="이름"/>
                <w:tag w:val="이름"/>
                <w:id w:val="-180584491"/>
                <w:placeholder>
                  <w:docPart w:val="35169079994B4A4FAB54423B550131D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A4CBE">
                  <w:rPr>
                    <w:rFonts w:hint="eastAsia"/>
                  </w:rPr>
                  <w:t>황태훈</w:t>
                </w:r>
              </w:sdtContent>
            </w:sdt>
          </w:p>
          <w:p w14:paraId="0ACE5376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FB8662" w14:textId="0F33CDAD"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829D31" wp14:editId="5166323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9CB4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9D3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" fillcolor="#34aba2 [3206]" stroked="f" strokeweight="2pt">
                <v:textbox>
                  <w:txbxContent>
                    <w:p w14:paraId="7699CB45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535F2EC0" w14:textId="5D037249" w:rsidR="00D077E9" w:rsidRPr="00240586" w:rsidRDefault="0008779B" w:rsidP="00D077E9">
      <w:pPr>
        <w:pStyle w:val="1"/>
        <w:rPr>
          <w:rFonts w:hint="eastAsia"/>
        </w:rPr>
      </w:pPr>
      <w:r w:rsidRPr="0008779B">
        <w:rPr>
          <w:lang w:val="ko-KR" w:bidi="ko-KR"/>
        </w:rPr>
        <w:lastRenderedPageBreak/>
        <w:t>Game Engine Architecture</w:t>
      </w:r>
      <w:r>
        <w:rPr>
          <w:rFonts w:hint="eastAsia"/>
          <w:lang w:val="ko-KR" w:bidi="ko-KR"/>
        </w:rPr>
        <w:t xml:space="preserve"> 요약</w:t>
      </w:r>
    </w:p>
    <w:p w14:paraId="77C6FE6E" w14:textId="0BF6F193" w:rsidR="0069582F" w:rsidRPr="00ED336E" w:rsidRDefault="00CD40B4" w:rsidP="00DF027C">
      <w:pPr>
        <w:rPr>
          <w:rFonts w:hint="eastAsia"/>
          <w:sz w:val="20"/>
          <w:szCs w:val="20"/>
        </w:rPr>
      </w:pPr>
      <w:r w:rsidRPr="00ED336E">
        <w:rPr>
          <w:sz w:val="20"/>
          <w:szCs w:val="20"/>
        </w:rPr>
        <w:t>컴퓨터는 게임 콘텐츠 실행하는 응용프로그램</w:t>
      </w:r>
      <w:r w:rsidR="00D452D0" w:rsidRPr="00ED336E">
        <w:rPr>
          <w:sz w:val="20"/>
          <w:szCs w:val="20"/>
        </w:rPr>
        <w:t xml:space="preserve"> </w:t>
      </w:r>
      <w:r w:rsidR="000149D5" w:rsidRPr="00ED336E">
        <w:rPr>
          <w:sz w:val="20"/>
          <w:szCs w:val="20"/>
        </w:rPr>
        <w:t>가리키는 high</w:t>
      </w:r>
      <w:r w:rsidR="00D452D0" w:rsidRPr="00ED336E">
        <w:rPr>
          <w:sz w:val="20"/>
          <w:szCs w:val="20"/>
        </w:rPr>
        <w:t>-</w:t>
      </w:r>
      <w:r w:rsidR="000149D5" w:rsidRPr="00ED336E">
        <w:rPr>
          <w:sz w:val="20"/>
          <w:szCs w:val="20"/>
        </w:rPr>
        <w:t>software과 그래픽 카드, 스피커 등을 가리키는 hardware</w:t>
      </w:r>
      <w:r w:rsidR="000B72F2" w:rsidRPr="00ED336E">
        <w:rPr>
          <w:sz w:val="20"/>
          <w:szCs w:val="20"/>
        </w:rPr>
        <w:t>와</w:t>
      </w:r>
      <w:r w:rsidR="000149D5" w:rsidRPr="00ED336E">
        <w:rPr>
          <w:sz w:val="20"/>
          <w:szCs w:val="20"/>
        </w:rPr>
        <w:t xml:space="preserve"> </w:t>
      </w:r>
      <w:r w:rsidR="000B72F2" w:rsidRPr="00ED336E">
        <w:rPr>
          <w:sz w:val="20"/>
          <w:szCs w:val="20"/>
        </w:rPr>
        <w:t>DirectX 3D, OpenGL를 가리키는 low</w:t>
      </w:r>
      <w:r w:rsidR="00D452D0" w:rsidRPr="00ED336E">
        <w:rPr>
          <w:sz w:val="20"/>
          <w:szCs w:val="20"/>
        </w:rPr>
        <w:t>-</w:t>
      </w:r>
      <w:r w:rsidR="000B72F2" w:rsidRPr="00ED336E">
        <w:rPr>
          <w:sz w:val="20"/>
          <w:szCs w:val="20"/>
        </w:rPr>
        <w:t>software</w:t>
      </w:r>
      <w:r w:rsidR="00EC270B" w:rsidRPr="00ED336E">
        <w:rPr>
          <w:sz w:val="20"/>
          <w:szCs w:val="20"/>
        </w:rPr>
        <w:t xml:space="preserve"> 그리고 그래픽 엔진, 인터페이스 엔진, 인공지능 엔진, 물리학 엔진, 사운드 엔진, 네트워크 엔진</w:t>
      </w:r>
      <w:r w:rsidR="00FB1018" w:rsidRPr="00ED336E">
        <w:rPr>
          <w:sz w:val="20"/>
          <w:szCs w:val="20"/>
        </w:rPr>
        <w:t>을 가리키는 middleware</w:t>
      </w:r>
      <w:r w:rsidR="00B15155" w:rsidRPr="00ED336E">
        <w:rPr>
          <w:sz w:val="20"/>
          <w:szCs w:val="20"/>
        </w:rPr>
        <w:t>로 구성되어 있으며 middleware가 게임엔진</w:t>
      </w:r>
      <w:r w:rsidR="005A1488" w:rsidRPr="00ED336E">
        <w:rPr>
          <w:sz w:val="20"/>
          <w:szCs w:val="20"/>
        </w:rPr>
        <w:t>이라고 설명하고 있습니다.</w:t>
      </w:r>
      <w:r w:rsidR="00EF7F72" w:rsidRPr="00ED336E">
        <w:rPr>
          <w:sz w:val="20"/>
          <w:szCs w:val="20"/>
        </w:rPr>
        <w:t xml:space="preserve"> </w:t>
      </w:r>
      <w:r w:rsidR="00AA5F52" w:rsidRPr="00ED336E">
        <w:rPr>
          <w:sz w:val="20"/>
          <w:szCs w:val="20"/>
        </w:rPr>
        <w:t>game engine architecture에서는</w:t>
      </w:r>
      <w:r w:rsidR="00D520E2" w:rsidRPr="00ED336E">
        <w:rPr>
          <w:sz w:val="20"/>
          <w:szCs w:val="20"/>
        </w:rPr>
        <w:t xml:space="preserve"> 프로그램을 작성</w:t>
      </w:r>
      <w:r w:rsidR="007E3339" w:rsidRPr="00ED336E">
        <w:rPr>
          <w:sz w:val="20"/>
          <w:szCs w:val="20"/>
        </w:rPr>
        <w:t xml:space="preserve"> 위해서 객체지향 프로그램의 개념</w:t>
      </w:r>
      <w:r w:rsidR="00205FF3" w:rsidRPr="00ED336E">
        <w:rPr>
          <w:sz w:val="20"/>
          <w:szCs w:val="20"/>
        </w:rPr>
        <w:t>을 C++</w:t>
      </w:r>
      <w:r w:rsidR="005A1488" w:rsidRPr="00ED336E">
        <w:rPr>
          <w:sz w:val="20"/>
          <w:szCs w:val="20"/>
        </w:rPr>
        <w:t xml:space="preserve"> 프로그래밍 언어</w:t>
      </w:r>
      <w:r w:rsidR="00205FF3" w:rsidRPr="00ED336E">
        <w:rPr>
          <w:sz w:val="20"/>
          <w:szCs w:val="20"/>
        </w:rPr>
        <w:t>를 이용해서</w:t>
      </w:r>
      <w:r w:rsidR="00AA5F52" w:rsidRPr="00ED336E">
        <w:rPr>
          <w:sz w:val="20"/>
          <w:szCs w:val="20"/>
        </w:rPr>
        <w:t xml:space="preserve"> 클래스</w:t>
      </w:r>
      <w:r w:rsidR="00811126" w:rsidRPr="00ED336E">
        <w:rPr>
          <w:sz w:val="20"/>
          <w:szCs w:val="20"/>
        </w:rPr>
        <w:t>가 무엇인지,</w:t>
      </w:r>
      <w:r w:rsidR="00AA5F52" w:rsidRPr="00ED336E">
        <w:rPr>
          <w:sz w:val="20"/>
          <w:szCs w:val="20"/>
        </w:rPr>
        <w:t xml:space="preserve"> 상속</w:t>
      </w:r>
      <w:r w:rsidR="00811126" w:rsidRPr="00ED336E">
        <w:rPr>
          <w:sz w:val="20"/>
          <w:szCs w:val="20"/>
        </w:rPr>
        <w:t>이 무엇인지</w:t>
      </w:r>
      <w:r w:rsidR="00AA5F52" w:rsidRPr="00ED336E">
        <w:rPr>
          <w:sz w:val="20"/>
          <w:szCs w:val="20"/>
        </w:rPr>
        <w:t xml:space="preserve">과 </w:t>
      </w:r>
      <w:r w:rsidR="00D54766" w:rsidRPr="00ED336E">
        <w:rPr>
          <w:sz w:val="20"/>
          <w:szCs w:val="20"/>
        </w:rPr>
        <w:t>캡슐화</w:t>
      </w:r>
      <w:r w:rsidR="00811126" w:rsidRPr="00ED336E">
        <w:rPr>
          <w:sz w:val="20"/>
          <w:szCs w:val="20"/>
        </w:rPr>
        <w:t>가 무엇인지</w:t>
      </w:r>
      <w:r w:rsidR="00D54766" w:rsidRPr="00ED336E">
        <w:rPr>
          <w:sz w:val="20"/>
          <w:szCs w:val="20"/>
        </w:rPr>
        <w:t>에 대해서 설</w:t>
      </w:r>
      <w:r w:rsidR="007E3339" w:rsidRPr="00ED336E">
        <w:rPr>
          <w:sz w:val="20"/>
          <w:szCs w:val="20"/>
        </w:rPr>
        <w:t xml:space="preserve">명과 </w:t>
      </w:r>
      <w:r w:rsidR="00D520E2" w:rsidRPr="00ED336E">
        <w:rPr>
          <w:sz w:val="20"/>
          <w:szCs w:val="20"/>
        </w:rPr>
        <w:t>함수</w:t>
      </w:r>
      <w:r w:rsidR="00323C20" w:rsidRPr="00ED336E">
        <w:rPr>
          <w:sz w:val="20"/>
          <w:szCs w:val="20"/>
        </w:rPr>
        <w:t>에 대한 정의를</w:t>
      </w:r>
      <w:r w:rsidR="00D520E2" w:rsidRPr="00ED336E">
        <w:rPr>
          <w:sz w:val="20"/>
          <w:szCs w:val="20"/>
        </w:rPr>
        <w:t xml:space="preserve"> 간략하게 설명하고 있습니다.</w:t>
      </w:r>
      <w:r w:rsidR="00DC4AB1" w:rsidRPr="00ED336E">
        <w:rPr>
          <w:sz w:val="20"/>
          <w:szCs w:val="20"/>
        </w:rPr>
        <w:t xml:space="preserve"> </w:t>
      </w:r>
      <w:r w:rsidR="009F769B" w:rsidRPr="00ED336E">
        <w:rPr>
          <w:sz w:val="20"/>
          <w:szCs w:val="20"/>
        </w:rPr>
        <w:t>게임의 3차원 수학으로는 벡</w:t>
      </w:r>
      <w:r w:rsidR="00EF7F72" w:rsidRPr="00ED336E">
        <w:rPr>
          <w:sz w:val="20"/>
          <w:szCs w:val="20"/>
        </w:rPr>
        <w:t>터 연산</w:t>
      </w:r>
      <w:r w:rsidR="00D54766" w:rsidRPr="00ED336E">
        <w:rPr>
          <w:sz w:val="20"/>
          <w:szCs w:val="20"/>
        </w:rPr>
        <w:t xml:space="preserve">으로는 </w:t>
      </w:r>
      <w:r w:rsidR="00571B6D" w:rsidRPr="00ED336E">
        <w:rPr>
          <w:sz w:val="20"/>
          <w:szCs w:val="20"/>
        </w:rPr>
        <w:t xml:space="preserve">X축, Y축, Z축으로 이루어져 있으며 </w:t>
      </w:r>
      <w:r w:rsidR="00831A96" w:rsidRPr="00ED336E">
        <w:rPr>
          <w:sz w:val="20"/>
          <w:szCs w:val="20"/>
        </w:rPr>
        <w:t>왼손</w:t>
      </w:r>
      <w:r w:rsidR="00D81CC6" w:rsidRPr="00ED336E">
        <w:rPr>
          <w:sz w:val="20"/>
          <w:szCs w:val="20"/>
        </w:rPr>
        <w:t xml:space="preserve"> 좌표계와</w:t>
      </w:r>
      <w:r w:rsidR="00831A96" w:rsidRPr="00ED336E">
        <w:rPr>
          <w:sz w:val="20"/>
          <w:szCs w:val="20"/>
        </w:rPr>
        <w:t xml:space="preserve"> 오른손 </w:t>
      </w:r>
      <w:r w:rsidR="00D81CC6" w:rsidRPr="00ED336E">
        <w:rPr>
          <w:sz w:val="20"/>
          <w:szCs w:val="20"/>
        </w:rPr>
        <w:t>좌표계</w:t>
      </w:r>
      <w:r w:rsidR="00831A96" w:rsidRPr="00ED336E">
        <w:rPr>
          <w:sz w:val="20"/>
          <w:szCs w:val="20"/>
        </w:rPr>
        <w:t>에 대</w:t>
      </w:r>
      <w:r w:rsidR="00323C20" w:rsidRPr="00ED336E">
        <w:rPr>
          <w:sz w:val="20"/>
          <w:szCs w:val="20"/>
        </w:rPr>
        <w:t>해서</w:t>
      </w:r>
      <w:r w:rsidR="00831A96" w:rsidRPr="00ED336E">
        <w:rPr>
          <w:sz w:val="20"/>
          <w:szCs w:val="20"/>
        </w:rPr>
        <w:t xml:space="preserve"> 설명하고 있습니다. </w:t>
      </w:r>
      <w:r w:rsidR="00802CC8" w:rsidRPr="00ED336E">
        <w:rPr>
          <w:sz w:val="20"/>
          <w:szCs w:val="20"/>
        </w:rPr>
        <w:t>벡터 덧셈과 벡터 곱셈의 원리</w:t>
      </w:r>
      <w:r w:rsidR="008F60E0" w:rsidRPr="00ED336E">
        <w:rPr>
          <w:sz w:val="20"/>
          <w:szCs w:val="20"/>
        </w:rPr>
        <w:t>, 행렬 계산법 등의 선형대수학 대한 설명하고 있습니다.</w:t>
      </w:r>
      <w:r w:rsidR="00205FF3" w:rsidRPr="00ED336E">
        <w:rPr>
          <w:sz w:val="20"/>
          <w:szCs w:val="20"/>
        </w:rPr>
        <w:t xml:space="preserve"> </w:t>
      </w:r>
      <w:r w:rsidR="00E31B7C" w:rsidRPr="00ED336E">
        <w:rPr>
          <w:sz w:val="20"/>
          <w:szCs w:val="20"/>
        </w:rPr>
        <w:t xml:space="preserve">C++에 사용하는 malloc()함수 이용해서 동적할당과 </w:t>
      </w:r>
      <w:r w:rsidR="008D5A52" w:rsidRPr="00ED336E">
        <w:rPr>
          <w:sz w:val="20"/>
          <w:szCs w:val="20"/>
        </w:rPr>
        <w:t>CPU를 효율적으로 사용하는 방법을 통해서 메모리 관리 방법을 설명</w:t>
      </w:r>
      <w:r w:rsidR="007E713A" w:rsidRPr="00ED336E">
        <w:rPr>
          <w:sz w:val="20"/>
          <w:szCs w:val="20"/>
        </w:rPr>
        <w:t>하면서 동적 메모리 할당을 최적화하는 방법 설명하고 있습니다.</w:t>
      </w:r>
      <w:r w:rsidR="00C34DA1" w:rsidRPr="00ED336E">
        <w:rPr>
          <w:sz w:val="20"/>
          <w:szCs w:val="20"/>
        </w:rPr>
        <w:t xml:space="preserve"> 그리고 단순 리스트, 연결리스트, </w:t>
      </w:r>
      <w:r w:rsidR="00145C0B" w:rsidRPr="00ED336E">
        <w:rPr>
          <w:sz w:val="20"/>
          <w:szCs w:val="20"/>
        </w:rPr>
        <w:t xml:space="preserve">스택, 큐, 데크, 큐, 이진분석, 이진 힙, 우선 큐, </w:t>
      </w:r>
      <w:r w:rsidR="00922F0B" w:rsidRPr="00ED336E">
        <w:rPr>
          <w:sz w:val="20"/>
          <w:szCs w:val="20"/>
        </w:rPr>
        <w:t>셋, 그래프 등 자료구조에 기본적 설명하고 있</w:t>
      </w:r>
      <w:r w:rsidR="008E463A" w:rsidRPr="00ED336E">
        <w:rPr>
          <w:sz w:val="20"/>
          <w:szCs w:val="20"/>
        </w:rPr>
        <w:t xml:space="preserve">으며 기본적인 자료구조를 어떻게 </w:t>
      </w:r>
      <w:r w:rsidR="00DB474D" w:rsidRPr="00ED336E">
        <w:rPr>
          <w:sz w:val="20"/>
          <w:szCs w:val="20"/>
        </w:rPr>
        <w:t xml:space="preserve">템플릿을 통해서 </w:t>
      </w:r>
      <w:r w:rsidR="002F7B80" w:rsidRPr="00ED336E">
        <w:rPr>
          <w:sz w:val="20"/>
          <w:szCs w:val="20"/>
        </w:rPr>
        <w:t>사용하는지에 대해서도 설명하고 있습니다.</w:t>
      </w:r>
      <w:r w:rsidR="00DB474D" w:rsidRPr="00ED336E">
        <w:rPr>
          <w:sz w:val="20"/>
          <w:szCs w:val="20"/>
        </w:rPr>
        <w:t xml:space="preserve"> 아스키코드, 유니코드, </w:t>
      </w:r>
      <w:r w:rsidR="004D74F7" w:rsidRPr="00ED336E">
        <w:rPr>
          <w:sz w:val="20"/>
          <w:szCs w:val="20"/>
        </w:rPr>
        <w:t xml:space="preserve">멀티바이트가 무엇이며 </w:t>
      </w:r>
      <w:r w:rsidR="00513C0C" w:rsidRPr="00ED336E">
        <w:rPr>
          <w:sz w:val="20"/>
          <w:szCs w:val="20"/>
        </w:rPr>
        <w:t xml:space="preserve">앞에 언어를 C++ 프로그래밍 언어에서 </w:t>
      </w:r>
      <w:r w:rsidR="00236C86" w:rsidRPr="00ED336E">
        <w:rPr>
          <w:sz w:val="20"/>
          <w:szCs w:val="20"/>
        </w:rPr>
        <w:t xml:space="preserve">복사하는지, 비교하는지, 글자수세기 어떻게 하는지에 대한 설명과 char과 w_char의 차이점을 설명하고 있습니다. </w:t>
      </w:r>
      <w:r w:rsidR="003E1C5D" w:rsidRPr="00ED336E">
        <w:rPr>
          <w:sz w:val="20"/>
          <w:szCs w:val="20"/>
        </w:rPr>
        <w:t>운</w:t>
      </w:r>
      <w:r w:rsidR="008C1378" w:rsidRPr="00ED336E">
        <w:rPr>
          <w:sz w:val="20"/>
          <w:szCs w:val="20"/>
        </w:rPr>
        <w:t>영체제마다 파일 이름과 파일 경로 찾는 방식에 대한 설명 있</w:t>
      </w:r>
      <w:r w:rsidR="000C48A1" w:rsidRPr="00ED336E">
        <w:rPr>
          <w:sz w:val="20"/>
          <w:szCs w:val="20"/>
        </w:rPr>
        <w:t xml:space="preserve">으며 절대경로와 상대 경로에 대한 차이에 대한 설명 또한 존재합니다. </w:t>
      </w:r>
      <w:r w:rsidR="00B24B17" w:rsidRPr="00ED336E">
        <w:rPr>
          <w:sz w:val="20"/>
          <w:szCs w:val="20"/>
        </w:rPr>
        <w:t>파일 시스템을 사용할 때 Buffered API과 Unbuffered API에 따라서 파일을 여는 방식, 닫는 방식, 파일을 읽거나 쓰는 방식</w:t>
      </w:r>
      <w:r w:rsidR="000172CF" w:rsidRPr="00ED336E">
        <w:rPr>
          <w:sz w:val="20"/>
          <w:szCs w:val="20"/>
        </w:rPr>
        <w:t>, 파일 시스템의 동기식 방식, 비동기식 방식에 대한 설명</w:t>
      </w:r>
      <w:r w:rsidR="00DC3E17" w:rsidRPr="00ED336E">
        <w:rPr>
          <w:sz w:val="20"/>
          <w:szCs w:val="20"/>
        </w:rPr>
        <w:t>이</w:t>
      </w:r>
      <w:r w:rsidR="000172CF" w:rsidRPr="00ED336E">
        <w:rPr>
          <w:sz w:val="20"/>
          <w:szCs w:val="20"/>
        </w:rPr>
        <w:t xml:space="preserve"> 있습니다. </w:t>
      </w:r>
      <w:r w:rsidR="0089277F" w:rsidRPr="00ED336E">
        <w:rPr>
          <w:sz w:val="20"/>
          <w:szCs w:val="20"/>
        </w:rPr>
        <w:t>그리고 바이너리 파일 방식 무엇이며 바이너리 방식을 이용하는 이유에 대한 설명</w:t>
      </w:r>
      <w:r w:rsidR="00DC3E17" w:rsidRPr="00ED336E">
        <w:rPr>
          <w:sz w:val="20"/>
          <w:szCs w:val="20"/>
        </w:rPr>
        <w:t>이</w:t>
      </w:r>
      <w:r w:rsidR="0089277F" w:rsidRPr="00ED336E">
        <w:rPr>
          <w:sz w:val="20"/>
          <w:szCs w:val="20"/>
        </w:rPr>
        <w:t xml:space="preserve"> 있습니다. </w:t>
      </w:r>
      <w:r w:rsidR="004B0415" w:rsidRPr="00ED336E">
        <w:rPr>
          <w:sz w:val="20"/>
          <w:szCs w:val="20"/>
        </w:rPr>
        <w:t xml:space="preserve">그리고 윈도우 메시지를 보내는 방법, </w:t>
      </w:r>
      <w:r w:rsidR="00F42C2B" w:rsidRPr="00ED336E">
        <w:rPr>
          <w:sz w:val="20"/>
          <w:szCs w:val="20"/>
        </w:rPr>
        <w:t>Real Time과 Game Time에 대한 설명이 있</w:t>
      </w:r>
      <w:r w:rsidR="00DC3E17" w:rsidRPr="00ED336E">
        <w:rPr>
          <w:sz w:val="20"/>
          <w:szCs w:val="20"/>
        </w:rPr>
        <w:t>습니다.</w:t>
      </w:r>
      <w:r w:rsidR="00D32611" w:rsidRPr="00ED336E">
        <w:rPr>
          <w:sz w:val="20"/>
          <w:szCs w:val="20"/>
        </w:rPr>
        <w:t xml:space="preserve"> </w:t>
      </w:r>
      <w:r w:rsidR="0069582F" w:rsidRPr="00ED336E">
        <w:rPr>
          <w:sz w:val="20"/>
          <w:szCs w:val="20"/>
        </w:rPr>
        <w:t xml:space="preserve">멀티프로세스 게임 루프를 통해서 </w:t>
      </w:r>
      <w:r w:rsidR="00AB3DD2" w:rsidRPr="00ED336E">
        <w:rPr>
          <w:sz w:val="20"/>
          <w:szCs w:val="20"/>
        </w:rPr>
        <w:t xml:space="preserve">유저가 </w:t>
      </w:r>
      <w:r w:rsidR="00781DCB" w:rsidRPr="00ED336E">
        <w:rPr>
          <w:sz w:val="20"/>
          <w:szCs w:val="20"/>
        </w:rPr>
        <w:t xml:space="preserve">어떤 행동을 하든 바로 진행할 수 있도록 하기 위해서 멀티프로세스 사용한다는 설명과 각 </w:t>
      </w:r>
      <w:r w:rsidR="00EB1042" w:rsidRPr="00ED336E">
        <w:rPr>
          <w:sz w:val="20"/>
          <w:szCs w:val="20"/>
        </w:rPr>
        <w:t xml:space="preserve">회사마다 다른 방식에 대해서 설명이 있었습니다. </w:t>
      </w:r>
      <w:r w:rsidR="008F3CC4" w:rsidRPr="00ED336E">
        <w:rPr>
          <w:sz w:val="20"/>
          <w:szCs w:val="20"/>
        </w:rPr>
        <w:t xml:space="preserve">게임 장치가 카메라, 조이스틱 등 다양한 종류가 있으며, 다양한 종류에 대해서 어떻게 프로그램을 </w:t>
      </w:r>
      <w:r w:rsidR="00295B44" w:rsidRPr="00ED336E">
        <w:rPr>
          <w:sz w:val="20"/>
          <w:szCs w:val="20"/>
        </w:rPr>
        <w:t xml:space="preserve">코드를 짜는 방식과 수학적 계산 방식에 대해서 설명하고 있습니다. </w:t>
      </w:r>
      <w:r w:rsidR="000F63E1" w:rsidRPr="00ED336E">
        <w:rPr>
          <w:sz w:val="20"/>
          <w:szCs w:val="20"/>
        </w:rPr>
        <w:t xml:space="preserve">너무 가까우면 사물이 </w:t>
      </w:r>
      <w:r w:rsidR="00B76A6F" w:rsidRPr="00ED336E">
        <w:rPr>
          <w:sz w:val="20"/>
          <w:szCs w:val="20"/>
        </w:rPr>
        <w:t xml:space="preserve">흐릿하게 </w:t>
      </w:r>
      <w:r w:rsidR="000F63E1" w:rsidRPr="00ED336E">
        <w:rPr>
          <w:sz w:val="20"/>
          <w:szCs w:val="20"/>
        </w:rPr>
        <w:t xml:space="preserve">보이며 너무 </w:t>
      </w:r>
      <w:r w:rsidR="00B76A6F" w:rsidRPr="00ED336E">
        <w:rPr>
          <w:sz w:val="20"/>
          <w:szCs w:val="20"/>
        </w:rPr>
        <w:t>멀면</w:t>
      </w:r>
      <w:r w:rsidR="000F63E1" w:rsidRPr="00ED336E">
        <w:rPr>
          <w:sz w:val="20"/>
          <w:szCs w:val="20"/>
        </w:rPr>
        <w:t xml:space="preserve"> 사물이</w:t>
      </w:r>
      <w:r w:rsidR="00B76A6F" w:rsidRPr="00ED336E">
        <w:rPr>
          <w:sz w:val="20"/>
          <w:szCs w:val="20"/>
        </w:rPr>
        <w:t xml:space="preserve"> 흐릿하지는 현상인 FOV(Field Of View)에 대한 설명과 </w:t>
      </w:r>
      <w:r w:rsidR="009C33CB" w:rsidRPr="00ED336E">
        <w:rPr>
          <w:sz w:val="20"/>
          <w:szCs w:val="20"/>
        </w:rPr>
        <w:t>polygon</w:t>
      </w:r>
      <w:r w:rsidR="00B317FC" w:rsidRPr="00ED336E">
        <w:rPr>
          <w:sz w:val="20"/>
          <w:szCs w:val="20"/>
        </w:rPr>
        <w:t>은 triangle mesh(삼각형 메시)로 이루어져 있며</w:t>
      </w:r>
      <w:r w:rsidR="00075990" w:rsidRPr="00ED336E">
        <w:rPr>
          <w:sz w:val="20"/>
          <w:szCs w:val="20"/>
        </w:rPr>
        <w:t xml:space="preserve">polygon은 </w:t>
      </w:r>
      <w:r w:rsidR="00576EA6" w:rsidRPr="00ED336E">
        <w:rPr>
          <w:sz w:val="20"/>
          <w:szCs w:val="20"/>
        </w:rPr>
        <w:t>행렬</w:t>
      </w:r>
      <w:r w:rsidR="00B317FC" w:rsidRPr="00ED336E">
        <w:rPr>
          <w:sz w:val="20"/>
          <w:szCs w:val="20"/>
        </w:rPr>
        <w:t>로 할당된다고 설명하고 있습니다.</w:t>
      </w:r>
      <w:r w:rsidR="00EE6BF0" w:rsidRPr="00ED336E">
        <w:rPr>
          <w:sz w:val="20"/>
          <w:szCs w:val="20"/>
        </w:rPr>
        <w:t xml:space="preserve"> </w:t>
      </w:r>
      <w:r w:rsidR="0083014F" w:rsidRPr="00ED336E">
        <w:rPr>
          <w:sz w:val="20"/>
          <w:szCs w:val="20"/>
        </w:rPr>
        <w:t xml:space="preserve">주변광, 산란반사, </w:t>
      </w:r>
      <w:r w:rsidR="0083014F" w:rsidRPr="0012000A">
        <w:rPr>
          <w:rFonts w:ascii="한컴 고딕" w:eastAsia="한컴 고딕" w:hAnsi="한컴 고딕"/>
          <w:sz w:val="22"/>
        </w:rPr>
        <w:t>거울반사</w:t>
      </w:r>
      <w:r w:rsidR="0083014F" w:rsidRPr="00ED336E">
        <w:rPr>
          <w:sz w:val="20"/>
          <w:szCs w:val="20"/>
        </w:rPr>
        <w:t>가 무엇이며 주변광</w:t>
      </w:r>
      <w:r w:rsidR="004616D3" w:rsidRPr="00ED336E">
        <w:rPr>
          <w:sz w:val="20"/>
          <w:szCs w:val="20"/>
        </w:rPr>
        <w:t xml:space="preserve"> + </w:t>
      </w:r>
      <w:r w:rsidR="0083014F" w:rsidRPr="00ED336E">
        <w:rPr>
          <w:sz w:val="20"/>
          <w:szCs w:val="20"/>
        </w:rPr>
        <w:t>산란반사</w:t>
      </w:r>
      <w:r w:rsidR="004616D3" w:rsidRPr="00ED336E">
        <w:rPr>
          <w:sz w:val="20"/>
          <w:szCs w:val="20"/>
        </w:rPr>
        <w:t xml:space="preserve"> + </w:t>
      </w:r>
      <w:r w:rsidR="0083014F" w:rsidRPr="0012000A">
        <w:rPr>
          <w:rFonts w:ascii="한컴 고딕" w:eastAsia="한컴 고딕" w:hAnsi="한컴 고딕"/>
          <w:sz w:val="22"/>
        </w:rPr>
        <w:t>거</w:t>
      </w:r>
      <w:r w:rsidR="0012000A" w:rsidRPr="0012000A">
        <w:rPr>
          <w:rFonts w:ascii="한컴 고딕" w:eastAsia="한컴 고딕" w:hAnsi="한컴 고딕" w:hint="eastAsia"/>
          <w:sz w:val="22"/>
        </w:rPr>
        <w:t>울</w:t>
      </w:r>
      <w:r w:rsidR="0083014F" w:rsidRPr="0012000A">
        <w:rPr>
          <w:rFonts w:ascii="한컴 고딕" w:eastAsia="한컴 고딕" w:hAnsi="한컴 고딕"/>
          <w:sz w:val="22"/>
        </w:rPr>
        <w:t>반사</w:t>
      </w:r>
      <w:r w:rsidR="00532176" w:rsidRPr="00ED336E">
        <w:rPr>
          <w:sz w:val="20"/>
          <w:szCs w:val="20"/>
        </w:rPr>
        <w:t xml:space="preserve"> = 퐁 조명 모델</w:t>
      </w:r>
      <w:r w:rsidR="00304A98" w:rsidRPr="00ED336E">
        <w:rPr>
          <w:sz w:val="20"/>
          <w:szCs w:val="20"/>
        </w:rPr>
        <w:t>이 된다는 설명하고 있습니다.</w:t>
      </w:r>
      <w:r w:rsidR="00532176" w:rsidRPr="00ED336E">
        <w:rPr>
          <w:sz w:val="20"/>
          <w:szCs w:val="20"/>
        </w:rPr>
        <w:t xml:space="preserve"> </w:t>
      </w:r>
      <w:r w:rsidR="00D32611" w:rsidRPr="00ED336E">
        <w:rPr>
          <w:sz w:val="20"/>
          <w:szCs w:val="20"/>
        </w:rPr>
        <w:t xml:space="preserve">컬러 또는 회색조에 경계가 부드럽게 보이도록 하는 기법인 </w:t>
      </w:r>
      <w:r w:rsidR="00047CB0" w:rsidRPr="00ED336E">
        <w:rPr>
          <w:sz w:val="20"/>
          <w:szCs w:val="20"/>
        </w:rPr>
        <w:t xml:space="preserve">antialiasing에 대해서 자세한 설명과 </w:t>
      </w:r>
      <w:r w:rsidR="00EF71E1" w:rsidRPr="00ED336E">
        <w:rPr>
          <w:sz w:val="20"/>
          <w:szCs w:val="20"/>
        </w:rPr>
        <w:t>캐릭터를 움직</w:t>
      </w:r>
      <w:r w:rsidR="006A5F18">
        <w:rPr>
          <w:rFonts w:hint="eastAsia"/>
          <w:sz w:val="20"/>
          <w:szCs w:val="20"/>
        </w:rPr>
        <w:t>이는데</w:t>
      </w:r>
      <w:r w:rsidR="00EF71E1" w:rsidRPr="00ED336E">
        <w:rPr>
          <w:sz w:val="20"/>
          <w:szCs w:val="20"/>
        </w:rPr>
        <w:t xml:space="preserve"> </w:t>
      </w:r>
      <w:r w:rsidR="00ED336E" w:rsidRPr="00ED336E">
        <w:rPr>
          <w:sz w:val="20"/>
          <w:szCs w:val="20"/>
        </w:rPr>
        <w:t>왜 skeletons이 사용되는 대한 설명이 있었습니다.</w:t>
      </w:r>
      <w:r w:rsidR="009E1F9A">
        <w:rPr>
          <w:rFonts w:hint="eastAsia"/>
          <w:sz w:val="20"/>
          <w:szCs w:val="20"/>
        </w:rPr>
        <w:t xml:space="preserve"> 구조적인 분석을 위한</w:t>
      </w:r>
      <w:r w:rsidR="00B2007E">
        <w:rPr>
          <w:rFonts w:hint="eastAsia"/>
          <w:sz w:val="20"/>
          <w:szCs w:val="20"/>
        </w:rPr>
        <w:t xml:space="preserve"> 어떤 변수를 선언하고 어떤 자료형을 사용할지에 대한</w:t>
      </w:r>
      <w:r w:rsidR="009E1F9A">
        <w:rPr>
          <w:rFonts w:hint="eastAsia"/>
          <w:sz w:val="20"/>
          <w:szCs w:val="20"/>
        </w:rPr>
        <w:t xml:space="preserve"> UML사용법에 대한</w:t>
      </w:r>
      <w:r w:rsidR="002D340F">
        <w:rPr>
          <w:rFonts w:hint="eastAsia"/>
          <w:sz w:val="20"/>
          <w:szCs w:val="20"/>
        </w:rPr>
        <w:t xml:space="preserve"> 설명</w:t>
      </w:r>
      <w:r w:rsidR="00B2007E">
        <w:rPr>
          <w:rFonts w:hint="eastAsia"/>
          <w:sz w:val="20"/>
          <w:szCs w:val="20"/>
        </w:rPr>
        <w:t>하고 있습니다.</w:t>
      </w:r>
      <w:r w:rsidR="009E1F9A">
        <w:rPr>
          <w:rFonts w:hint="eastAsia"/>
          <w:sz w:val="20"/>
          <w:szCs w:val="20"/>
        </w:rPr>
        <w:t xml:space="preserve"> </w:t>
      </w:r>
      <w:r w:rsidR="005126D5">
        <w:rPr>
          <w:rFonts w:hint="eastAsia"/>
          <w:sz w:val="20"/>
          <w:szCs w:val="20"/>
        </w:rPr>
        <w:t>소리의 물리적인 원리에 대한 설명</w:t>
      </w:r>
      <w:r w:rsidR="002D340F">
        <w:rPr>
          <w:rFonts w:hint="eastAsia"/>
          <w:sz w:val="20"/>
          <w:szCs w:val="20"/>
        </w:rPr>
        <w:t xml:space="preserve">, </w:t>
      </w:r>
      <w:r w:rsidR="00021832">
        <w:rPr>
          <w:rFonts w:hint="eastAsia"/>
          <w:sz w:val="20"/>
          <w:szCs w:val="20"/>
        </w:rPr>
        <w:t xml:space="preserve">뒤에서 소리나는 방법과 앞에서 소리나는 방법에 대해서 설명하고 있습니다. </w:t>
      </w:r>
      <w:r w:rsidR="006A5F18">
        <w:rPr>
          <w:rFonts w:hint="eastAsia"/>
          <w:sz w:val="20"/>
          <w:szCs w:val="20"/>
        </w:rPr>
        <w:t>게임 레벨 디자인에 대한 설명 있습니다.</w:t>
      </w:r>
    </w:p>
    <w:p w14:paraId="238FCD00" w14:textId="4D0897BA" w:rsidR="00AB02A7" w:rsidRPr="00ED336E" w:rsidRDefault="00922F0B" w:rsidP="00DF027C">
      <w:pPr>
        <w:rPr>
          <w:rFonts w:hint="eastAsia"/>
          <w:sz w:val="20"/>
          <w:szCs w:val="20"/>
        </w:rPr>
      </w:pPr>
      <w:r w:rsidRPr="00ED336E">
        <w:rPr>
          <w:sz w:val="20"/>
          <w:szCs w:val="20"/>
        </w:rPr>
        <w:lastRenderedPageBreak/>
        <w:t>지금까지 적은 내용을 통해서 Game Engine Architecture은 게임 만드는데 알아야 하는 기초적인 내용을 서술하</w:t>
      </w:r>
      <w:r w:rsidR="006A5F18">
        <w:rPr>
          <w:rFonts w:hint="eastAsia"/>
          <w:sz w:val="20"/>
          <w:szCs w:val="20"/>
        </w:rPr>
        <w:t xml:space="preserve">고 </w:t>
      </w:r>
      <w:r w:rsidR="00F63B9A">
        <w:rPr>
          <w:rFonts w:hint="eastAsia"/>
          <w:sz w:val="20"/>
          <w:szCs w:val="20"/>
        </w:rPr>
        <w:t>있는 것을 통해서 너트독에서는 왜 이 책을 추천하는지 알게 되었습니다.</w:t>
      </w:r>
      <w:r w:rsidR="00C84A9E">
        <w:rPr>
          <w:rFonts w:hint="eastAsia"/>
          <w:sz w:val="20"/>
          <w:szCs w:val="20"/>
        </w:rPr>
        <w:t xml:space="preserve"> 만약에 게임을 제작하는데 이 책을 참고해야 할 것 같습니다.</w:t>
      </w:r>
    </w:p>
    <w:sectPr w:rsidR="00AB02A7" w:rsidRPr="00ED336E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8BBB" w14:textId="77777777" w:rsidR="002A4CBE" w:rsidRDefault="002A4CBE">
      <w:r>
        <w:separator/>
      </w:r>
    </w:p>
    <w:p w14:paraId="5BA34DC3" w14:textId="77777777" w:rsidR="002A4CBE" w:rsidRDefault="002A4CBE"/>
  </w:endnote>
  <w:endnote w:type="continuationSeparator" w:id="0">
    <w:p w14:paraId="315C3F28" w14:textId="77777777" w:rsidR="002A4CBE" w:rsidRDefault="002A4CBE">
      <w:r>
        <w:continuationSeparator/>
      </w:r>
    </w:p>
    <w:p w14:paraId="3AEFA771" w14:textId="77777777" w:rsidR="002A4CBE" w:rsidRDefault="002A4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4DB70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12A32FA8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3C27" w14:textId="77777777" w:rsidR="002A4CBE" w:rsidRDefault="002A4CBE">
      <w:r>
        <w:separator/>
      </w:r>
    </w:p>
    <w:p w14:paraId="11538953" w14:textId="77777777" w:rsidR="002A4CBE" w:rsidRDefault="002A4CBE"/>
  </w:footnote>
  <w:footnote w:type="continuationSeparator" w:id="0">
    <w:p w14:paraId="2D706BF0" w14:textId="77777777" w:rsidR="002A4CBE" w:rsidRDefault="002A4CBE">
      <w:r>
        <w:continuationSeparator/>
      </w:r>
    </w:p>
    <w:p w14:paraId="4CE99042" w14:textId="77777777" w:rsidR="002A4CBE" w:rsidRDefault="002A4C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D3FC68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B1AC68D" w14:textId="77777777" w:rsidR="00D077E9" w:rsidRPr="00240586" w:rsidRDefault="00D077E9">
          <w:pPr>
            <w:pStyle w:val="a9"/>
          </w:pPr>
        </w:p>
      </w:tc>
    </w:tr>
  </w:tbl>
  <w:p w14:paraId="52AFB81A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44530343">
    <w:abstractNumId w:val="10"/>
  </w:num>
  <w:num w:numId="2" w16cid:durableId="1666396903">
    <w:abstractNumId w:val="11"/>
  </w:num>
  <w:num w:numId="3" w16cid:durableId="1713117615">
    <w:abstractNumId w:val="8"/>
  </w:num>
  <w:num w:numId="4" w16cid:durableId="285623751">
    <w:abstractNumId w:val="3"/>
  </w:num>
  <w:num w:numId="5" w16cid:durableId="1421827079">
    <w:abstractNumId w:val="2"/>
  </w:num>
  <w:num w:numId="6" w16cid:durableId="621348914">
    <w:abstractNumId w:val="1"/>
  </w:num>
  <w:num w:numId="7" w16cid:durableId="860625512">
    <w:abstractNumId w:val="0"/>
  </w:num>
  <w:num w:numId="8" w16cid:durableId="1546795118">
    <w:abstractNumId w:val="9"/>
  </w:num>
  <w:num w:numId="9" w16cid:durableId="93863739">
    <w:abstractNumId w:val="7"/>
  </w:num>
  <w:num w:numId="10" w16cid:durableId="1862085420">
    <w:abstractNumId w:val="6"/>
  </w:num>
  <w:num w:numId="11" w16cid:durableId="1153566964">
    <w:abstractNumId w:val="5"/>
  </w:num>
  <w:num w:numId="12" w16cid:durableId="1475294435">
    <w:abstractNumId w:val="4"/>
  </w:num>
  <w:num w:numId="13" w16cid:durableId="1113327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E"/>
    <w:rsid w:val="000149D5"/>
    <w:rsid w:val="000172CF"/>
    <w:rsid w:val="00021832"/>
    <w:rsid w:val="0002482E"/>
    <w:rsid w:val="00045DA6"/>
    <w:rsid w:val="00047CB0"/>
    <w:rsid w:val="00050324"/>
    <w:rsid w:val="0005758F"/>
    <w:rsid w:val="00075990"/>
    <w:rsid w:val="0008779B"/>
    <w:rsid w:val="000A0150"/>
    <w:rsid w:val="000B72F2"/>
    <w:rsid w:val="000C48A1"/>
    <w:rsid w:val="000E63C9"/>
    <w:rsid w:val="000F63E1"/>
    <w:rsid w:val="0012000A"/>
    <w:rsid w:val="0013008B"/>
    <w:rsid w:val="00130E9D"/>
    <w:rsid w:val="00145C0B"/>
    <w:rsid w:val="00150A6D"/>
    <w:rsid w:val="00185B35"/>
    <w:rsid w:val="001B15A8"/>
    <w:rsid w:val="001F2BC8"/>
    <w:rsid w:val="001F5F6B"/>
    <w:rsid w:val="00205FF3"/>
    <w:rsid w:val="00214B64"/>
    <w:rsid w:val="00236C86"/>
    <w:rsid w:val="00240586"/>
    <w:rsid w:val="00243EBC"/>
    <w:rsid w:val="00244CF2"/>
    <w:rsid w:val="00246A35"/>
    <w:rsid w:val="00277E60"/>
    <w:rsid w:val="00284348"/>
    <w:rsid w:val="00295B44"/>
    <w:rsid w:val="002A4CBE"/>
    <w:rsid w:val="002D340F"/>
    <w:rsid w:val="002F51F5"/>
    <w:rsid w:val="002F7B80"/>
    <w:rsid w:val="00304A98"/>
    <w:rsid w:val="00312137"/>
    <w:rsid w:val="00323C20"/>
    <w:rsid w:val="00330359"/>
    <w:rsid w:val="0033762F"/>
    <w:rsid w:val="00356CC7"/>
    <w:rsid w:val="00360494"/>
    <w:rsid w:val="00366C7E"/>
    <w:rsid w:val="00384EA3"/>
    <w:rsid w:val="003A39A1"/>
    <w:rsid w:val="003C2191"/>
    <w:rsid w:val="003D3863"/>
    <w:rsid w:val="003E1C5D"/>
    <w:rsid w:val="004110DE"/>
    <w:rsid w:val="0044085A"/>
    <w:rsid w:val="004616D3"/>
    <w:rsid w:val="004B0415"/>
    <w:rsid w:val="004B21A5"/>
    <w:rsid w:val="004C3A2A"/>
    <w:rsid w:val="004D74F7"/>
    <w:rsid w:val="005037F0"/>
    <w:rsid w:val="005126D5"/>
    <w:rsid w:val="00513C0C"/>
    <w:rsid w:val="00516A86"/>
    <w:rsid w:val="005275F6"/>
    <w:rsid w:val="00532176"/>
    <w:rsid w:val="00571B6D"/>
    <w:rsid w:val="00572102"/>
    <w:rsid w:val="00576EA6"/>
    <w:rsid w:val="005A1488"/>
    <w:rsid w:val="005E7F8B"/>
    <w:rsid w:val="005F1BB0"/>
    <w:rsid w:val="00656C4D"/>
    <w:rsid w:val="0069582F"/>
    <w:rsid w:val="006A5F18"/>
    <w:rsid w:val="006E5716"/>
    <w:rsid w:val="007302B3"/>
    <w:rsid w:val="00730733"/>
    <w:rsid w:val="00730E3A"/>
    <w:rsid w:val="00736AAF"/>
    <w:rsid w:val="00765B2A"/>
    <w:rsid w:val="00770B05"/>
    <w:rsid w:val="00781DCB"/>
    <w:rsid w:val="00783A34"/>
    <w:rsid w:val="007C6B52"/>
    <w:rsid w:val="007D16C5"/>
    <w:rsid w:val="007E3339"/>
    <w:rsid w:val="007E713A"/>
    <w:rsid w:val="00802CC8"/>
    <w:rsid w:val="00811126"/>
    <w:rsid w:val="0083014F"/>
    <w:rsid w:val="00831A96"/>
    <w:rsid w:val="00861E44"/>
    <w:rsid w:val="00862FE4"/>
    <w:rsid w:val="0086389A"/>
    <w:rsid w:val="0087605E"/>
    <w:rsid w:val="0089277F"/>
    <w:rsid w:val="008B1FEE"/>
    <w:rsid w:val="008C0347"/>
    <w:rsid w:val="008C1378"/>
    <w:rsid w:val="008D5A52"/>
    <w:rsid w:val="008E463A"/>
    <w:rsid w:val="008F3CC4"/>
    <w:rsid w:val="008F60E0"/>
    <w:rsid w:val="00903C32"/>
    <w:rsid w:val="00916B16"/>
    <w:rsid w:val="009173B9"/>
    <w:rsid w:val="00922F0B"/>
    <w:rsid w:val="0093335D"/>
    <w:rsid w:val="0093613E"/>
    <w:rsid w:val="00943026"/>
    <w:rsid w:val="00966B81"/>
    <w:rsid w:val="009C33CB"/>
    <w:rsid w:val="009C7720"/>
    <w:rsid w:val="009E1F9A"/>
    <w:rsid w:val="009F769B"/>
    <w:rsid w:val="00A10BEC"/>
    <w:rsid w:val="00A23AFA"/>
    <w:rsid w:val="00A31B3E"/>
    <w:rsid w:val="00A52CC4"/>
    <w:rsid w:val="00A532F3"/>
    <w:rsid w:val="00A8489E"/>
    <w:rsid w:val="00AA5F52"/>
    <w:rsid w:val="00AB02A7"/>
    <w:rsid w:val="00AB3DD2"/>
    <w:rsid w:val="00AC29F3"/>
    <w:rsid w:val="00B15155"/>
    <w:rsid w:val="00B2007E"/>
    <w:rsid w:val="00B231E5"/>
    <w:rsid w:val="00B24B17"/>
    <w:rsid w:val="00B317FC"/>
    <w:rsid w:val="00B76A6F"/>
    <w:rsid w:val="00C02B87"/>
    <w:rsid w:val="00C34DA1"/>
    <w:rsid w:val="00C4086D"/>
    <w:rsid w:val="00C84A9E"/>
    <w:rsid w:val="00C9360B"/>
    <w:rsid w:val="00CA1896"/>
    <w:rsid w:val="00CB5B28"/>
    <w:rsid w:val="00CD40B4"/>
    <w:rsid w:val="00CF5371"/>
    <w:rsid w:val="00D0323A"/>
    <w:rsid w:val="00D0559F"/>
    <w:rsid w:val="00D077E9"/>
    <w:rsid w:val="00D32611"/>
    <w:rsid w:val="00D42CB7"/>
    <w:rsid w:val="00D452D0"/>
    <w:rsid w:val="00D520E2"/>
    <w:rsid w:val="00D5413D"/>
    <w:rsid w:val="00D54766"/>
    <w:rsid w:val="00D570A9"/>
    <w:rsid w:val="00D70D02"/>
    <w:rsid w:val="00D770C7"/>
    <w:rsid w:val="00D81CC6"/>
    <w:rsid w:val="00D86945"/>
    <w:rsid w:val="00D90290"/>
    <w:rsid w:val="00DB474D"/>
    <w:rsid w:val="00DC3E17"/>
    <w:rsid w:val="00DC4AB1"/>
    <w:rsid w:val="00DD152F"/>
    <w:rsid w:val="00DE213F"/>
    <w:rsid w:val="00DF027C"/>
    <w:rsid w:val="00E00A32"/>
    <w:rsid w:val="00E22ACD"/>
    <w:rsid w:val="00E31B7C"/>
    <w:rsid w:val="00E620B0"/>
    <w:rsid w:val="00E661F2"/>
    <w:rsid w:val="00E81B40"/>
    <w:rsid w:val="00EB1042"/>
    <w:rsid w:val="00EC270B"/>
    <w:rsid w:val="00ED336E"/>
    <w:rsid w:val="00EE6BF0"/>
    <w:rsid w:val="00EF555B"/>
    <w:rsid w:val="00EF71E1"/>
    <w:rsid w:val="00EF7F72"/>
    <w:rsid w:val="00F027BB"/>
    <w:rsid w:val="00F04128"/>
    <w:rsid w:val="00F11DCF"/>
    <w:rsid w:val="00F162EA"/>
    <w:rsid w:val="00F42C2B"/>
    <w:rsid w:val="00F52D27"/>
    <w:rsid w:val="00F63B9A"/>
    <w:rsid w:val="00F83527"/>
    <w:rsid w:val="00FB101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CE58B"/>
  <w15:docId w15:val="{FD1530FD-67CA-461A-8FED-445E934F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283\AppData\Local\Microsoft\Office\16.0\DTS\ko-KR%7b36EF901C-2855-42F1-B6B3-019A31C3C1C9%7d\%7b0369C075-36CD-419B-90A2-79F8E9E5DD8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80B9E00F2440429E03E3DD95D15D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C61445-D0B2-42DE-9443-3B5C59830EFC}"/>
      </w:docPartPr>
      <w:docPartBody>
        <w:p w:rsidR="00000000" w:rsidRDefault="00C374C7">
          <w:pPr>
            <w:pStyle w:val="1A80B9E00F2440429E03E3DD95D15D95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 w:rsidR="00000000">
            <w:rPr>
              <w:rStyle w:val="Char"/>
              <w:lang w:val="ko-KR" w:bidi="ko-KR"/>
            </w:rPr>
            <w:t>3월 20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679B5E1AFB4D433D813A957375B55B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700B8F-5345-4ADD-BE7A-9A807B0EDF79}"/>
      </w:docPartPr>
      <w:docPartBody>
        <w:p w:rsidR="00000000" w:rsidRDefault="00382EDD">
          <w:pPr>
            <w:pStyle w:val="679B5E1AFB4D433D813A957375B55B29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35169079994B4A4FAB54423B550131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6C6164F-548C-446C-B63C-5B4B37DC44CD}"/>
      </w:docPartPr>
      <w:docPartBody>
        <w:p w:rsidR="00000000" w:rsidRDefault="00382EDD">
          <w:pPr>
            <w:pStyle w:val="35169079994B4A4FAB54423B550131D7"/>
          </w:pP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1A80B9E00F2440429E03E3DD95D15D95">
    <w:name w:val="1A80B9E00F2440429E03E3DD95D15D95"/>
    <w:pPr>
      <w:widowControl w:val="0"/>
      <w:wordWrap w:val="0"/>
      <w:autoSpaceDE w:val="0"/>
      <w:autoSpaceDN w:val="0"/>
    </w:pPr>
  </w:style>
  <w:style w:type="paragraph" w:customStyle="1" w:styleId="679B5E1AFB4D433D813A957375B55B29">
    <w:name w:val="679B5E1AFB4D433D813A957375B55B29"/>
    <w:pPr>
      <w:widowControl w:val="0"/>
      <w:wordWrap w:val="0"/>
      <w:autoSpaceDE w:val="0"/>
      <w:autoSpaceDN w:val="0"/>
    </w:pPr>
  </w:style>
  <w:style w:type="paragraph" w:customStyle="1" w:styleId="35169079994B4A4FAB54423B550131D7">
    <w:name w:val="35169079994B4A4FAB54423B550131D7"/>
    <w:pPr>
      <w:widowControl w:val="0"/>
      <w:wordWrap w:val="0"/>
      <w:autoSpaceDE w:val="0"/>
      <w:autoSpaceDN w:val="0"/>
    </w:pPr>
  </w:style>
  <w:style w:type="paragraph" w:customStyle="1" w:styleId="A9E73B6ABF5E4E3E9C25EA83BA19F974">
    <w:name w:val="A9E73B6ABF5E4E3E9C25EA83BA19F974"/>
    <w:pPr>
      <w:widowControl w:val="0"/>
      <w:wordWrap w:val="0"/>
      <w:autoSpaceDE w:val="0"/>
      <w:autoSpaceDN w:val="0"/>
    </w:pPr>
  </w:style>
  <w:style w:type="paragraph" w:customStyle="1" w:styleId="5302D67B9E5B4ED7BC70257E0DF3B21C">
    <w:name w:val="5302D67B9E5B4ED7BC70257E0DF3B21C"/>
    <w:pPr>
      <w:widowControl w:val="0"/>
      <w:wordWrap w:val="0"/>
      <w:autoSpaceDE w:val="0"/>
      <w:autoSpaceDN w:val="0"/>
    </w:pPr>
  </w:style>
  <w:style w:type="paragraph" w:customStyle="1" w:styleId="DD31B6206C6947899BE653AD19D057AA">
    <w:name w:val="DD31B6206C6947899BE653AD19D057AA"/>
    <w:pPr>
      <w:widowControl w:val="0"/>
      <w:wordWrap w:val="0"/>
      <w:autoSpaceDE w:val="0"/>
      <w:autoSpaceDN w:val="0"/>
    </w:pPr>
  </w:style>
  <w:style w:type="paragraph" w:customStyle="1" w:styleId="2A95E529A6F046779F9261AEAAB455A8">
    <w:name w:val="2A95E529A6F046779F9261AEAAB455A8"/>
    <w:pPr>
      <w:widowControl w:val="0"/>
      <w:wordWrap w:val="0"/>
      <w:autoSpaceDE w:val="0"/>
      <w:autoSpaceDN w:val="0"/>
    </w:pPr>
  </w:style>
  <w:style w:type="paragraph" w:customStyle="1" w:styleId="FA8A035B31144C149E998628B5411E38">
    <w:name w:val="FA8A035B31144C149E998628B5411E3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황태훈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{0369C075-36CD-419B-90A2-79F8E9E5DD88}tf16392850_win32.dotx</Template>
  <TotalTime>87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황태훈</dc:creator>
  <cp:keywords/>
  <cp:lastModifiedBy>황태훈</cp:lastModifiedBy>
  <cp:revision>87</cp:revision>
  <cp:lastPrinted>2006-08-01T17:47:00Z</cp:lastPrinted>
  <dcterms:created xsi:type="dcterms:W3CDTF">2024-03-20T11:42:00Z</dcterms:created>
  <dcterms:modified xsi:type="dcterms:W3CDTF">2024-03-20T13:09:00Z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